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16C5" w:rsidRDefault="00F54F9C">
      <w:pPr>
        <w:jc w:val="center"/>
        <w:rPr>
          <w:rFonts w:ascii="方正综艺_GBK" w:eastAsia="方正综艺_GBK"/>
          <w:b/>
          <w:bCs/>
          <w:sz w:val="36"/>
          <w:szCs w:val="32"/>
        </w:rPr>
      </w:pPr>
      <w:r>
        <w:rPr>
          <w:rFonts w:ascii="方正综艺_GBK" w:eastAsia="方正综艺_GBK" w:hint="eastAsia"/>
          <w:b/>
          <w:bCs/>
          <w:sz w:val="36"/>
          <w:szCs w:val="32"/>
        </w:rPr>
        <w:t>公司名称具体内容</w:t>
      </w:r>
      <w:r w:rsidR="002976FE">
        <w:rPr>
          <w:rFonts w:ascii="方正综艺_GBK" w:eastAsia="方正综艺_GBK" w:hint="eastAsia"/>
          <w:b/>
          <w:bCs/>
          <w:sz w:val="36"/>
          <w:szCs w:val="32"/>
        </w:rPr>
        <w:t>招聘简章</w:t>
      </w:r>
    </w:p>
    <w:p w:rsidR="00E53571" w:rsidRPr="00DE61B8" w:rsidRDefault="00E53571" w:rsidP="00E53571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DE61B8">
        <w:rPr>
          <w:rFonts w:ascii="黑体" w:eastAsia="黑体" w:hAnsi="黑体" w:hint="eastAsia"/>
        </w:rPr>
        <w:t>公司简介</w:t>
      </w:r>
    </w:p>
    <w:p w:rsidR="00E53571" w:rsidRDefault="00D625BA" w:rsidP="00E53571">
      <w:pPr>
        <w:pStyle w:val="a6"/>
        <w:ind w:left="510" w:firstLineChars="0" w:firstLine="0"/>
      </w:pPr>
      <w:r>
        <w:rPr>
          <w:rFonts w:hint="eastAsia"/>
        </w:rPr>
        <w:t>公司简介具体内容</w:t>
      </w:r>
    </w:p>
    <w:p w:rsidR="00E53571" w:rsidRPr="00DE61B8" w:rsidRDefault="00E53571" w:rsidP="00E53571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DE61B8">
        <w:rPr>
          <w:rFonts w:ascii="黑体" w:eastAsia="黑体" w:hAnsi="黑体" w:hint="eastAsia"/>
        </w:rPr>
        <w:t>岗位说明</w:t>
      </w:r>
    </w:p>
    <w:p w:rsidR="00E53571" w:rsidRDefault="00E53571" w:rsidP="00E53571">
      <w:pPr>
        <w:pStyle w:val="a6"/>
        <w:ind w:left="510" w:firstLineChars="0" w:firstLine="0"/>
      </w:pPr>
      <w:r>
        <w:rPr>
          <w:rFonts w:hint="eastAsia"/>
        </w:rPr>
        <w:t>岗位说明具体内容</w:t>
      </w:r>
    </w:p>
    <w:p w:rsidR="00E53571" w:rsidRPr="00DE61B8" w:rsidRDefault="00E53571" w:rsidP="00E53571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DE61B8">
        <w:rPr>
          <w:rFonts w:ascii="黑体" w:eastAsia="黑体" w:hAnsi="黑体" w:hint="eastAsia"/>
        </w:rPr>
        <w:t>工作要求</w:t>
      </w:r>
    </w:p>
    <w:p w:rsidR="00E53571" w:rsidRDefault="00E53571" w:rsidP="00E53571">
      <w:pPr>
        <w:pStyle w:val="a6"/>
        <w:ind w:left="510" w:firstLineChars="0" w:firstLine="0"/>
      </w:pPr>
      <w:r>
        <w:rPr>
          <w:rFonts w:hint="eastAsia"/>
        </w:rPr>
        <w:t>工作要求具体内容</w:t>
      </w:r>
    </w:p>
    <w:p w:rsidR="00E53571" w:rsidRPr="00DE61B8" w:rsidRDefault="00E53571" w:rsidP="00E53571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DE61B8">
        <w:rPr>
          <w:rFonts w:ascii="黑体" w:eastAsia="黑体" w:hAnsi="黑体" w:hint="eastAsia"/>
        </w:rPr>
        <w:t>薪资待遇</w:t>
      </w:r>
    </w:p>
    <w:p w:rsidR="00E53571" w:rsidRDefault="00E53571" w:rsidP="00E53571">
      <w:pPr>
        <w:pStyle w:val="a6"/>
        <w:ind w:left="510" w:firstLineChars="0" w:firstLine="0"/>
      </w:pPr>
      <w:r>
        <w:rPr>
          <w:rFonts w:hint="eastAsia"/>
        </w:rPr>
        <w:t>薪资待遇具体内容</w:t>
      </w:r>
    </w:p>
    <w:p w:rsidR="00E53571" w:rsidRPr="00DE61B8" w:rsidRDefault="00E53571" w:rsidP="00E53571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</w:rPr>
      </w:pPr>
      <w:bookmarkStart w:id="0" w:name="_GoBack"/>
      <w:r w:rsidRPr="00DE61B8">
        <w:rPr>
          <w:rFonts w:ascii="黑体" w:eastAsia="黑体" w:hAnsi="黑体" w:hint="eastAsia"/>
        </w:rPr>
        <w:t>联系方式</w:t>
      </w:r>
    </w:p>
    <w:bookmarkEnd w:id="0"/>
    <w:p w:rsidR="000140C3" w:rsidRPr="000140C3" w:rsidRDefault="00E53571" w:rsidP="0095083A">
      <w:pPr>
        <w:pStyle w:val="a6"/>
        <w:ind w:left="510" w:firstLineChars="0" w:firstLine="0"/>
        <w:rPr>
          <w:b/>
          <w:bCs/>
          <w:sz w:val="24"/>
        </w:rPr>
      </w:pPr>
      <w:r>
        <w:rPr>
          <w:rFonts w:hint="eastAsia"/>
        </w:rPr>
        <w:t>联系方式具体内容</w:t>
      </w:r>
      <w:r w:rsidR="00DA3805">
        <w:rPr>
          <w:noProof/>
        </w:rPr>
        <w:drawing>
          <wp:anchor distT="0" distB="0" distL="114300" distR="114300" simplePos="0" relativeHeight="251662336" behindDoc="0" locked="0" layoutInCell="1" allowOverlap="1" wp14:anchorId="440CAC98" wp14:editId="3546151E">
            <wp:simplePos x="0" y="0"/>
            <wp:positionH relativeFrom="column">
              <wp:posOffset>4347210</wp:posOffset>
            </wp:positionH>
            <wp:positionV relativeFrom="paragraph">
              <wp:posOffset>254000</wp:posOffset>
            </wp:positionV>
            <wp:extent cx="2286000" cy="1714500"/>
            <wp:effectExtent l="0" t="0" r="0" b="0"/>
            <wp:wrapNone/>
            <wp:docPr id="7" name="图片 7" descr="C:\Users\然\Desktop\OpenXMLDemo\简章中的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然\Desktop\OpenXMLDemo\简章中的图片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805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CA4E7D4" wp14:editId="3D5E983E">
            <wp:simplePos x="0" y="0"/>
            <wp:positionH relativeFrom="column">
              <wp:posOffset>2032635</wp:posOffset>
            </wp:positionH>
            <wp:positionV relativeFrom="paragraph">
              <wp:posOffset>254000</wp:posOffset>
            </wp:positionV>
            <wp:extent cx="2286000" cy="1714500"/>
            <wp:effectExtent l="0" t="0" r="0" b="0"/>
            <wp:wrapNone/>
            <wp:docPr id="4" name="图片 4" descr="C:\Users\然\Desktop\OpenXMLDemo\简章中的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然\Desktop\OpenXMLDemo\简章中的图片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6EA">
        <w:rPr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034F66" wp14:editId="2709E3D5">
            <wp:simplePos x="0" y="0"/>
            <wp:positionH relativeFrom="column">
              <wp:posOffset>-281940</wp:posOffset>
            </wp:positionH>
            <wp:positionV relativeFrom="paragraph">
              <wp:posOffset>257810</wp:posOffset>
            </wp:positionV>
            <wp:extent cx="2286000" cy="1714500"/>
            <wp:effectExtent l="0" t="0" r="0" b="0"/>
            <wp:wrapNone/>
            <wp:docPr id="3" name="图片 3" descr="C:\Users\然\Desktop\OpenXMLDemo\简章中的图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然\Desktop\OpenXMLDemo\简章中的图片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40C3" w:rsidRPr="000140C3">
      <w:headerReference w:type="default" r:id="rId11"/>
      <w:footerReference w:type="default" r:id="rId12"/>
      <w:pgSz w:w="11906" w:h="16838"/>
      <w:pgMar w:top="567" w:right="1134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A0F" w:rsidRDefault="00707A0F">
      <w:r>
        <w:separator/>
      </w:r>
    </w:p>
  </w:endnote>
  <w:endnote w:type="continuationSeparator" w:id="0">
    <w:p w:rsidR="00707A0F" w:rsidRDefault="0070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综艺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6C5" w:rsidRDefault="008E0B95">
    <w:pPr>
      <w:pStyle w:val="a4"/>
    </w:pPr>
    <w:r>
      <w:rPr>
        <w:noProof/>
      </w:rPr>
      <w:drawing>
        <wp:inline distT="0" distB="0" distL="0" distR="0">
          <wp:extent cx="6115050" cy="371475"/>
          <wp:effectExtent l="0" t="0" r="0" b="9525"/>
          <wp:docPr id="2" name="图片 2" descr="DHL敦豪物流（海尔项目di）招聘简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HL敦豪物流（海尔项目di）招聘简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A0F" w:rsidRDefault="00707A0F">
      <w:r>
        <w:separator/>
      </w:r>
    </w:p>
  </w:footnote>
  <w:footnote w:type="continuationSeparator" w:id="0">
    <w:p w:rsidR="00707A0F" w:rsidRDefault="00707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6C5" w:rsidRDefault="008E0B95">
    <w:pPr>
      <w:pStyle w:val="a3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6115050" cy="695325"/>
          <wp:effectExtent l="0" t="0" r="0" b="9525"/>
          <wp:docPr id="1" name="图片 1" descr="DHL敦豪物流（海尔项目）招聘简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L敦豪物流（海尔项目）招聘简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EA3"/>
    <w:multiLevelType w:val="hybridMultilevel"/>
    <w:tmpl w:val="E68E8B50"/>
    <w:lvl w:ilvl="0" w:tplc="4B42B91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C3891"/>
    <w:multiLevelType w:val="singleLevel"/>
    <w:tmpl w:val="00000000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0C3"/>
    <w:rsid w:val="00172A27"/>
    <w:rsid w:val="002976FE"/>
    <w:rsid w:val="002D08D1"/>
    <w:rsid w:val="00384F00"/>
    <w:rsid w:val="00673175"/>
    <w:rsid w:val="00707A0F"/>
    <w:rsid w:val="00756D7D"/>
    <w:rsid w:val="007F182D"/>
    <w:rsid w:val="008E0B95"/>
    <w:rsid w:val="00910CA4"/>
    <w:rsid w:val="0095083A"/>
    <w:rsid w:val="009D56EA"/>
    <w:rsid w:val="00B83B88"/>
    <w:rsid w:val="00B916C5"/>
    <w:rsid w:val="00C121EF"/>
    <w:rsid w:val="00CD2AA7"/>
    <w:rsid w:val="00D625BA"/>
    <w:rsid w:val="00DA3805"/>
    <w:rsid w:val="00DE61B8"/>
    <w:rsid w:val="00DF5D60"/>
    <w:rsid w:val="00E300B0"/>
    <w:rsid w:val="00E53571"/>
    <w:rsid w:val="00F1272E"/>
    <w:rsid w:val="00F5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140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0C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14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iPriority w:val="99"/>
    <w:semiHidden/>
    <w:unhideWhenUsed/>
    <w:rsid w:val="000140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40C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14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8982;\Desktop\&#26657;&#20225;&#33521;&#25165;&#27169;&#26495;\Job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21</TotalTime>
  <Pages>1</Pages>
  <Words>12</Words>
  <Characters>74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DHL敦豪物流（海尔项目）招聘简章</dc:title>
  <dc:creator>User</dc:creator>
  <cp:lastModifiedBy>解然</cp:lastModifiedBy>
  <cp:revision>22</cp:revision>
  <cp:lastPrinted>1900-12-31T16:00:00Z</cp:lastPrinted>
  <dcterms:created xsi:type="dcterms:W3CDTF">2012-11-21T02:15:00Z</dcterms:created>
  <dcterms:modified xsi:type="dcterms:W3CDTF">2012-11-23T10:42:00Z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